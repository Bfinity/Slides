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31F" w:rsidRPr="00DA031F" w:rsidRDefault="00DA031F" w:rsidP="00DA031F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DA031F">
        <w:rPr>
          <w:rFonts w:ascii="Arial" w:hAnsi="Arial" w:cs="Arial"/>
          <w:color w:val="000000"/>
          <w:sz w:val="28"/>
          <w:szCs w:val="28"/>
        </w:rPr>
        <w:t xml:space="preserve">D-Code </w:t>
      </w:r>
    </w:p>
    <w:p w:rsidR="00DA031F" w:rsidRPr="00DA031F" w:rsidRDefault="00DA031F" w:rsidP="00DA031F">
      <w:pPr>
        <w:jc w:val="right"/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 xml:space="preserve">Expansion Pack </w:t>
      </w:r>
      <w:r w:rsidR="00C40638">
        <w:rPr>
          <w:rFonts w:ascii="Arial" w:hAnsi="Arial" w:cs="Arial"/>
          <w:b/>
          <w:bCs/>
          <w:color w:val="000000"/>
          <w:sz w:val="22"/>
          <w:szCs w:val="22"/>
        </w:rPr>
        <w:t>#</w:t>
      </w:r>
      <w:r w:rsidR="008D5832">
        <w:rPr>
          <w:rFonts w:ascii="Arial" w:hAnsi="Arial" w:cs="Arial"/>
          <w:b/>
          <w:bCs/>
          <w:color w:val="000000"/>
          <w:sz w:val="22"/>
          <w:szCs w:val="22"/>
        </w:rPr>
        <w:t>1.0.2</w:t>
      </w:r>
    </w:p>
    <w:p w:rsidR="00DA031F" w:rsidRPr="00DA031F" w:rsidRDefault="00DA031F" w:rsidP="00DA031F">
      <w:pPr>
        <w:rPr>
          <w:rFonts w:ascii="Times New Roman" w:eastAsia="Times New Roman" w:hAnsi="Times New Roman" w:cs="Times New Roman"/>
        </w:rPr>
      </w:pPr>
    </w:p>
    <w:p w:rsidR="00DA031F" w:rsidRPr="00DA031F" w:rsidRDefault="00DA031F" w:rsidP="00DA031F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System Requirements:</w:t>
      </w: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8D5832">
        <w:rPr>
          <w:rFonts w:ascii="Arial" w:hAnsi="Arial" w:cs="Arial"/>
          <w:color w:val="000000"/>
          <w:sz w:val="22"/>
          <w:szCs w:val="22"/>
        </w:rPr>
        <w:t xml:space="preserve">Laptop or Desktop computer, Text editor, Search Engine </w:t>
      </w:r>
    </w:p>
    <w:p w:rsidR="00DA031F" w:rsidRPr="00DA031F" w:rsidRDefault="00DA031F" w:rsidP="00DA031F">
      <w:pPr>
        <w:rPr>
          <w:rFonts w:ascii="Times New Roman" w:eastAsia="Times New Roman" w:hAnsi="Times New Roman" w:cs="Times New Roman"/>
        </w:rPr>
      </w:pPr>
    </w:p>
    <w:p w:rsidR="00BF03F2" w:rsidRDefault="00DA031F" w:rsidP="00DA031F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Setup Guide: </w:t>
      </w:r>
    </w:p>
    <w:p w:rsidR="00BF03F2" w:rsidRPr="00BF03F2" w:rsidRDefault="008D5832" w:rsidP="00BF03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03F2">
        <w:rPr>
          <w:rFonts w:ascii="Arial" w:hAnsi="Arial" w:cs="Arial"/>
          <w:color w:val="000000"/>
          <w:sz w:val="22"/>
          <w:szCs w:val="22"/>
        </w:rPr>
        <w:t>Open a new text editor file</w:t>
      </w:r>
      <w:r w:rsidR="00C40638" w:rsidRPr="00BF03F2"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DA031F" w:rsidRPr="00BF03F2" w:rsidRDefault="00C40638" w:rsidP="00BF03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03F2">
        <w:rPr>
          <w:rFonts w:ascii="Arial" w:hAnsi="Arial" w:cs="Arial"/>
          <w:color w:val="000000"/>
          <w:sz w:val="22"/>
          <w:szCs w:val="22"/>
        </w:rPr>
        <w:t xml:space="preserve">Save as </w:t>
      </w:r>
      <w:r w:rsidRPr="00BF03F2">
        <w:rPr>
          <w:rFonts w:ascii="Arial" w:hAnsi="Arial" w:cs="Arial"/>
          <w:b/>
          <w:color w:val="000000"/>
          <w:sz w:val="22"/>
          <w:szCs w:val="22"/>
        </w:rPr>
        <w:t>Expansion Pack</w:t>
      </w:r>
      <w:r w:rsidR="00BF03F2" w:rsidRPr="00BF03F2">
        <w:rPr>
          <w:rFonts w:ascii="Arial" w:hAnsi="Arial" w:cs="Arial"/>
          <w:b/>
          <w:color w:val="000000"/>
          <w:sz w:val="22"/>
          <w:szCs w:val="22"/>
        </w:rPr>
        <w:t xml:space="preserve"> 1.0.2</w:t>
      </w:r>
      <w:r w:rsidR="00BF03F2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BF03F2" w:rsidRPr="00BF03F2">
        <w:rPr>
          <w:rFonts w:ascii="Arial" w:hAnsi="Arial" w:cs="Arial"/>
          <w:color w:val="000000"/>
          <w:sz w:val="22"/>
          <w:szCs w:val="22"/>
        </w:rPr>
        <w:t>in</w:t>
      </w:r>
      <w:r w:rsidR="00BF03F2">
        <w:rPr>
          <w:rFonts w:ascii="Arial" w:hAnsi="Arial" w:cs="Arial"/>
          <w:b/>
          <w:color w:val="000000"/>
          <w:sz w:val="22"/>
          <w:szCs w:val="22"/>
        </w:rPr>
        <w:t xml:space="preserve"> DCode </w:t>
      </w:r>
      <w:r w:rsidR="00BF03F2" w:rsidRPr="00BF03F2">
        <w:rPr>
          <w:rFonts w:ascii="Arial" w:hAnsi="Arial" w:cs="Arial"/>
          <w:color w:val="000000"/>
          <w:sz w:val="22"/>
          <w:szCs w:val="22"/>
        </w:rPr>
        <w:t>folder</w:t>
      </w:r>
    </w:p>
    <w:p w:rsidR="00DA031F" w:rsidRPr="00DA031F" w:rsidRDefault="00DA031F" w:rsidP="00DA031F">
      <w:pPr>
        <w:rPr>
          <w:rFonts w:ascii="Times New Roman" w:eastAsia="Times New Roman" w:hAnsi="Times New Roman" w:cs="Times New Roman"/>
        </w:rPr>
      </w:pPr>
    </w:p>
    <w:p w:rsidR="00DA031F" w:rsidRPr="00DA031F" w:rsidRDefault="00DA031F" w:rsidP="00DA031F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How </w:t>
      </w:r>
      <w:r w:rsidR="002B22C1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</w:t>
      </w: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o Play:</w:t>
      </w:r>
    </w:p>
    <w:p w:rsidR="00DA031F" w:rsidRPr="00DA031F" w:rsidRDefault="0078181D" w:rsidP="00DA031F">
      <w:pPr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:rsidR="007F59A2" w:rsidRDefault="00DD651C" w:rsidP="00DD651C">
      <w:r>
        <w:t>Tag Search on W3Schools</w:t>
      </w:r>
    </w:p>
    <w:p w:rsidR="00DD651C" w:rsidRDefault="00DD651C" w:rsidP="00DD651C">
      <w:pPr>
        <w:pStyle w:val="ListParagraph"/>
        <w:numPr>
          <w:ilvl w:val="0"/>
          <w:numId w:val="10"/>
        </w:numPr>
      </w:pPr>
      <w:r>
        <w:t xml:space="preserve">Go to </w:t>
      </w:r>
      <w:hyperlink r:id="rId6" w:history="1">
        <w:r w:rsidR="005210DF" w:rsidRPr="005210DF">
          <w:rPr>
            <w:rStyle w:val="Hyperlink"/>
          </w:rPr>
          <w:t>http://www.w3schools.com/tags/default.asp</w:t>
        </w:r>
      </w:hyperlink>
    </w:p>
    <w:p w:rsidR="003F4112" w:rsidRDefault="003F4112" w:rsidP="00DD651C">
      <w:pPr>
        <w:pStyle w:val="ListParagraph"/>
        <w:numPr>
          <w:ilvl w:val="0"/>
          <w:numId w:val="10"/>
        </w:numPr>
      </w:pPr>
      <w:r>
        <w:t>In the HTML Tags list:</w:t>
      </w:r>
    </w:p>
    <w:p w:rsidR="003F4112" w:rsidRDefault="003F4112" w:rsidP="003F4112">
      <w:pPr>
        <w:pStyle w:val="ListParagraph"/>
        <w:numPr>
          <w:ilvl w:val="1"/>
          <w:numId w:val="10"/>
        </w:numPr>
      </w:pPr>
      <w:r>
        <w:t xml:space="preserve">Pick 3 tags we haven’t covered as a class </w:t>
      </w:r>
    </w:p>
    <w:p w:rsidR="003F4112" w:rsidRDefault="003F4112" w:rsidP="003F4112">
      <w:pPr>
        <w:pStyle w:val="ListParagraph"/>
        <w:numPr>
          <w:ilvl w:val="1"/>
          <w:numId w:val="10"/>
        </w:numPr>
      </w:pPr>
      <w:r>
        <w:t>For each tag:</w:t>
      </w:r>
    </w:p>
    <w:p w:rsidR="003F4112" w:rsidRDefault="003F4112" w:rsidP="003F4112">
      <w:pPr>
        <w:pStyle w:val="ListParagraph"/>
        <w:numPr>
          <w:ilvl w:val="2"/>
          <w:numId w:val="10"/>
        </w:numPr>
      </w:pPr>
      <w:r>
        <w:t>What does it do?</w:t>
      </w:r>
    </w:p>
    <w:p w:rsidR="003F4112" w:rsidRDefault="003F4112" w:rsidP="003F4112">
      <w:pPr>
        <w:pStyle w:val="ListParagraph"/>
        <w:numPr>
          <w:ilvl w:val="2"/>
          <w:numId w:val="10"/>
        </w:numPr>
      </w:pPr>
      <w:r>
        <w:t>Is it supported by HTML5?</w:t>
      </w:r>
    </w:p>
    <w:p w:rsidR="003F4112" w:rsidRDefault="003F4112" w:rsidP="003F4112">
      <w:pPr>
        <w:pStyle w:val="ListParagraph"/>
        <w:numPr>
          <w:ilvl w:val="2"/>
          <w:numId w:val="10"/>
        </w:numPr>
      </w:pPr>
      <w:r>
        <w:t>Are there any browsers that does not support it’s use?</w:t>
      </w:r>
    </w:p>
    <w:p w:rsidR="003F4112" w:rsidRDefault="003F4112" w:rsidP="003F4112">
      <w:pPr>
        <w:pStyle w:val="ListParagraph"/>
        <w:numPr>
          <w:ilvl w:val="2"/>
          <w:numId w:val="10"/>
        </w:numPr>
      </w:pPr>
      <w:r>
        <w:t>Provide an example of how to use it in code</w:t>
      </w:r>
    </w:p>
    <w:p w:rsidR="00DD651C" w:rsidRDefault="00DD651C" w:rsidP="00DD651C">
      <w:pPr>
        <w:pStyle w:val="ListParagraph"/>
        <w:numPr>
          <w:ilvl w:val="0"/>
          <w:numId w:val="10"/>
        </w:numPr>
      </w:pPr>
      <w:r>
        <w:t>Open Dev Tools</w:t>
      </w:r>
    </w:p>
    <w:p w:rsidR="00DD651C" w:rsidRDefault="005210DF" w:rsidP="00DD651C">
      <w:pPr>
        <w:pStyle w:val="ListParagraph"/>
        <w:numPr>
          <w:ilvl w:val="0"/>
          <w:numId w:val="10"/>
        </w:numPr>
      </w:pPr>
      <w:r>
        <w:t>Find</w:t>
      </w:r>
      <w:r w:rsidR="00DD651C">
        <w:t xml:space="preserve"> &lt;div class=”w3-rest”&gt;</w:t>
      </w:r>
      <w:r>
        <w:t xml:space="preserve"> (hint: it’s nested in another div)</w:t>
      </w:r>
    </w:p>
    <w:p w:rsidR="00DD651C" w:rsidRDefault="005210DF" w:rsidP="00DD651C">
      <w:pPr>
        <w:pStyle w:val="ListParagraph"/>
        <w:numPr>
          <w:ilvl w:val="0"/>
          <w:numId w:val="10"/>
        </w:numPr>
      </w:pPr>
      <w:r>
        <w:t>How many of the</w:t>
      </w:r>
      <w:r w:rsidR="009A628C">
        <w:t xml:space="preserve"> of the following</w:t>
      </w:r>
      <w:r w:rsidR="007C332B">
        <w:t xml:space="preserve"> tags</w:t>
      </w:r>
      <w:r>
        <w:t xml:space="preserve"> can you find? (hint: check the nested divs)</w:t>
      </w:r>
    </w:p>
    <w:p w:rsidR="007C332B" w:rsidRDefault="007C332B" w:rsidP="007C332B">
      <w:pPr>
        <w:pStyle w:val="ListParagraph"/>
        <w:numPr>
          <w:ilvl w:val="1"/>
          <w:numId w:val="10"/>
        </w:numPr>
      </w:pPr>
      <w:r>
        <w:t>break</w:t>
      </w:r>
    </w:p>
    <w:p w:rsidR="007C332B" w:rsidRDefault="007C332B" w:rsidP="007C332B">
      <w:pPr>
        <w:pStyle w:val="ListParagraph"/>
        <w:numPr>
          <w:ilvl w:val="1"/>
          <w:numId w:val="10"/>
        </w:numPr>
      </w:pPr>
      <w:r>
        <w:t>horizontal rule</w:t>
      </w:r>
    </w:p>
    <w:p w:rsidR="007C332B" w:rsidRDefault="007C332B" w:rsidP="007C332B">
      <w:pPr>
        <w:pStyle w:val="ListParagraph"/>
        <w:numPr>
          <w:ilvl w:val="1"/>
          <w:numId w:val="10"/>
        </w:numPr>
      </w:pPr>
      <w:r>
        <w:t>headings</w:t>
      </w:r>
    </w:p>
    <w:p w:rsidR="007C332B" w:rsidRDefault="007C332B" w:rsidP="007C332B">
      <w:pPr>
        <w:pStyle w:val="ListParagraph"/>
        <w:numPr>
          <w:ilvl w:val="1"/>
          <w:numId w:val="10"/>
        </w:numPr>
      </w:pPr>
      <w:r>
        <w:t>tables</w:t>
      </w:r>
    </w:p>
    <w:p w:rsidR="007C332B" w:rsidRDefault="007C332B" w:rsidP="007C332B">
      <w:pPr>
        <w:pStyle w:val="ListParagraph"/>
        <w:numPr>
          <w:ilvl w:val="1"/>
          <w:numId w:val="10"/>
        </w:numPr>
      </w:pPr>
      <w:r>
        <w:t>paragraphs</w:t>
      </w:r>
    </w:p>
    <w:p w:rsidR="007C332B" w:rsidRDefault="007C332B" w:rsidP="007C332B">
      <w:pPr>
        <w:pStyle w:val="ListParagraph"/>
        <w:numPr>
          <w:ilvl w:val="1"/>
          <w:numId w:val="10"/>
        </w:numPr>
      </w:pPr>
      <w:r>
        <w:t>dividers</w:t>
      </w:r>
    </w:p>
    <w:p w:rsidR="00B53FB0" w:rsidRDefault="00B53FB0" w:rsidP="00B53FB0"/>
    <w:p w:rsidR="00B53FB0" w:rsidRDefault="00B53FB0" w:rsidP="00B53FB0">
      <w:r>
        <w:t>Bonus: What happens if you change a break into a horizontal rule?</w:t>
      </w:r>
    </w:p>
    <w:p w:rsidR="003F4112" w:rsidRDefault="003F4112" w:rsidP="003F4112"/>
    <w:sectPr w:rsidR="003F4112" w:rsidSect="002B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E39C8"/>
    <w:multiLevelType w:val="multilevel"/>
    <w:tmpl w:val="E000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C93F50"/>
    <w:multiLevelType w:val="hybridMultilevel"/>
    <w:tmpl w:val="1C184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8043E"/>
    <w:multiLevelType w:val="hybridMultilevel"/>
    <w:tmpl w:val="80B874BE"/>
    <w:lvl w:ilvl="0" w:tplc="015CA1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B3245"/>
    <w:multiLevelType w:val="multilevel"/>
    <w:tmpl w:val="6144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3D1F39"/>
    <w:multiLevelType w:val="multilevel"/>
    <w:tmpl w:val="2C1E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2B6CB4"/>
    <w:multiLevelType w:val="hybridMultilevel"/>
    <w:tmpl w:val="93A6B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3"/>
    <w:lvlOverride w:ilvl="1">
      <w:lvl w:ilvl="1">
        <w:numFmt w:val="lowerLetter"/>
        <w:lvlText w:val="%2."/>
        <w:lvlJc w:val="left"/>
      </w:lvl>
    </w:lvlOverride>
  </w:num>
  <w:num w:numId="6">
    <w:abstractNumId w:val="3"/>
    <w:lvlOverride w:ilvl="1">
      <w:lvl w:ilvl="1">
        <w:numFmt w:val="lowerLetter"/>
        <w:lvlText w:val="%2."/>
        <w:lvlJc w:val="left"/>
      </w:lvl>
    </w:lvlOverride>
  </w:num>
  <w:num w:numId="7">
    <w:abstractNumId w:val="3"/>
    <w:lvlOverride w:ilvl="1">
      <w:lvl w:ilvl="1">
        <w:numFmt w:val="lowerLetter"/>
        <w:lvlText w:val="%2."/>
        <w:lvlJc w:val="left"/>
      </w:lvl>
    </w:lvlOverride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144"/>
    <w:rsid w:val="00010AD1"/>
    <w:rsid w:val="002B22C1"/>
    <w:rsid w:val="002B7F83"/>
    <w:rsid w:val="003F4112"/>
    <w:rsid w:val="005210DF"/>
    <w:rsid w:val="007304CB"/>
    <w:rsid w:val="0078181D"/>
    <w:rsid w:val="007C332B"/>
    <w:rsid w:val="007E3144"/>
    <w:rsid w:val="00881BC6"/>
    <w:rsid w:val="008D5832"/>
    <w:rsid w:val="009A628C"/>
    <w:rsid w:val="00AD2D04"/>
    <w:rsid w:val="00B53FB0"/>
    <w:rsid w:val="00BF03F2"/>
    <w:rsid w:val="00C40638"/>
    <w:rsid w:val="00D54B9A"/>
    <w:rsid w:val="00DA031F"/>
    <w:rsid w:val="00D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4F1C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31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A03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03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31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A03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9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w3schools.com/tags/default.as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Detroit%20Labs:Users:kyleofori:Dropbox%20(Detroit%20Labs):internal:presentations:JSP_Presentations:ExPacks:DCode%20ExPack%201.0.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DCode ExPack 1.0.2.dotx</Template>
  <TotalTime>1</TotalTime>
  <Pages>1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Detroit Labs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Ofori</dc:creator>
  <cp:keywords/>
  <dc:description/>
  <cp:lastModifiedBy>Kyle Ofori</cp:lastModifiedBy>
  <cp:revision>1</cp:revision>
  <dcterms:created xsi:type="dcterms:W3CDTF">2016-01-15T18:55:00Z</dcterms:created>
  <dcterms:modified xsi:type="dcterms:W3CDTF">2016-01-15T18:56:00Z</dcterms:modified>
</cp:coreProperties>
</file>