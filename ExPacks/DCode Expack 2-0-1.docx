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13A57" w14:textId="77777777" w:rsidR="00DA031F" w:rsidRPr="00DA031F" w:rsidRDefault="00DA031F" w:rsidP="00DA031F">
      <w:pPr>
        <w:jc w:val="center"/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8"/>
          <w:szCs w:val="28"/>
        </w:rPr>
        <w:t xml:space="preserve">D-Code </w:t>
      </w:r>
    </w:p>
    <w:p w14:paraId="0867ECAE" w14:textId="77777777" w:rsidR="00DA031F" w:rsidRPr="00DA031F" w:rsidRDefault="00DA031F" w:rsidP="00DA031F">
      <w:pPr>
        <w:jc w:val="right"/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Expansion Pack </w:t>
      </w:r>
      <w:r w:rsidR="00010AD1"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="00574E00">
        <w:rPr>
          <w:rFonts w:ascii="Arial" w:hAnsi="Arial" w:cs="Arial"/>
          <w:b/>
          <w:bCs/>
          <w:color w:val="000000"/>
          <w:sz w:val="22"/>
          <w:szCs w:val="22"/>
        </w:rPr>
        <w:t>2.0.1</w:t>
      </w:r>
    </w:p>
    <w:p w14:paraId="15EF9738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2389082D" w14:textId="77777777" w:rsidR="00DA031F" w:rsidRDefault="00DA031F" w:rsidP="00DA031F">
      <w:pPr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System Requirements: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574E00">
        <w:rPr>
          <w:rFonts w:ascii="Arial" w:hAnsi="Arial" w:cs="Arial"/>
          <w:color w:val="000000"/>
          <w:sz w:val="22"/>
          <w:szCs w:val="22"/>
        </w:rPr>
        <w:t>Laptop or Desk</w:t>
      </w:r>
      <w:r w:rsidR="00DF7FBA">
        <w:rPr>
          <w:rFonts w:ascii="Arial" w:hAnsi="Arial" w:cs="Arial"/>
          <w:color w:val="000000"/>
          <w:sz w:val="22"/>
          <w:szCs w:val="22"/>
        </w:rPr>
        <w:t>top computer, Text editor (e.g. Atom), Web b</w:t>
      </w:r>
      <w:r w:rsidR="00574E00">
        <w:rPr>
          <w:rFonts w:ascii="Arial" w:hAnsi="Arial" w:cs="Arial"/>
          <w:color w:val="000000"/>
          <w:sz w:val="22"/>
          <w:szCs w:val="22"/>
        </w:rPr>
        <w:t>rowser (e.g. Google Chrome, Internet Explorer)</w:t>
      </w:r>
    </w:p>
    <w:p w14:paraId="5B0B6F1A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60B22098" w14:textId="77777777" w:rsidR="00DA031F" w:rsidRDefault="00DA031F" w:rsidP="00DA031F">
      <w:pPr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Setup Guide:</w:t>
      </w:r>
      <w:r w:rsidR="00574E0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br/>
      </w:r>
      <w:r w:rsidR="00574E00">
        <w:rPr>
          <w:rFonts w:ascii="Arial" w:hAnsi="Arial" w:cs="Arial"/>
          <w:color w:val="000000"/>
          <w:sz w:val="22"/>
          <w:szCs w:val="22"/>
        </w:rPr>
        <w:t>1. Open a new text editor file</w:t>
      </w:r>
      <w:r w:rsidR="00DF7FBA">
        <w:rPr>
          <w:rFonts w:ascii="Arial" w:hAnsi="Arial" w:cs="Arial"/>
          <w:color w:val="000000"/>
          <w:sz w:val="22"/>
          <w:szCs w:val="22"/>
        </w:rPr>
        <w:t xml:space="preserve"> (Atom)</w:t>
      </w:r>
      <w:r w:rsidR="00574E00">
        <w:rPr>
          <w:rFonts w:ascii="Arial" w:hAnsi="Arial" w:cs="Arial"/>
          <w:color w:val="000000"/>
          <w:sz w:val="22"/>
          <w:szCs w:val="22"/>
        </w:rPr>
        <w:t>.</w:t>
      </w:r>
    </w:p>
    <w:p w14:paraId="2C99537E" w14:textId="77777777" w:rsidR="00574E00" w:rsidRDefault="00DF7FBA" w:rsidP="00DA031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Save as </w:t>
      </w:r>
      <w:r w:rsidRPr="00DF7FBA">
        <w:rPr>
          <w:rFonts w:ascii="Arial" w:hAnsi="Arial" w:cs="Arial"/>
          <w:b/>
          <w:color w:val="000000"/>
          <w:sz w:val="22"/>
          <w:szCs w:val="22"/>
        </w:rPr>
        <w:t>expansionPack</w:t>
      </w:r>
      <w:r w:rsidR="00574E00" w:rsidRPr="00DF7FBA">
        <w:rPr>
          <w:rFonts w:ascii="Arial" w:hAnsi="Arial" w:cs="Arial"/>
          <w:b/>
          <w:color w:val="000000"/>
          <w:sz w:val="22"/>
          <w:szCs w:val="22"/>
        </w:rPr>
        <w:t>2-0-1</w:t>
      </w:r>
      <w:r w:rsidRPr="00DF7FBA">
        <w:rPr>
          <w:rFonts w:ascii="Arial" w:hAnsi="Arial" w:cs="Arial"/>
          <w:b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 xml:space="preserve">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folder on your desktop</w:t>
      </w:r>
      <w:r w:rsidR="00574E00">
        <w:rPr>
          <w:rFonts w:ascii="Arial" w:hAnsi="Arial" w:cs="Arial"/>
          <w:color w:val="000000"/>
          <w:sz w:val="22"/>
          <w:szCs w:val="22"/>
        </w:rPr>
        <w:t>.</w:t>
      </w:r>
    </w:p>
    <w:p w14:paraId="1124CE4F" w14:textId="77777777" w:rsidR="00DF7FBA" w:rsidRDefault="00DF7FBA" w:rsidP="00DA031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Open browser (Chrome) and</w:t>
      </w:r>
    </w:p>
    <w:p w14:paraId="4C0B75C1" w14:textId="77777777" w:rsidR="00DF7FBA" w:rsidRDefault="00DF7FBA" w:rsidP="00DA031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Open expansionPack2-0-1.html (File &gt; Open File…)</w:t>
      </w:r>
    </w:p>
    <w:p w14:paraId="6EB14AC5" w14:textId="77777777" w:rsidR="00DF7FBA" w:rsidRDefault="00DF7FBA" w:rsidP="00DA031F">
      <w:pPr>
        <w:rPr>
          <w:rFonts w:ascii="Arial" w:hAnsi="Arial" w:cs="Arial"/>
          <w:color w:val="000000"/>
          <w:sz w:val="22"/>
          <w:szCs w:val="22"/>
        </w:rPr>
      </w:pPr>
    </w:p>
    <w:p w14:paraId="228E69B8" w14:textId="77777777" w:rsidR="00000000" w:rsidRPr="00DF7FBA" w:rsidRDefault="00DF7FBA" w:rsidP="00DF7FB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The process for steps 3 and 4 may differ slightly if you use a browser besides Chrome.</w:t>
      </w:r>
    </w:p>
    <w:p w14:paraId="4C7A7EF3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12651895" w14:textId="77777777" w:rsidR="00DA031F" w:rsidRDefault="00DA031F" w:rsidP="00DA031F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How To Play:</w:t>
      </w:r>
    </w:p>
    <w:p w14:paraId="4B6CB99C" w14:textId="77777777" w:rsidR="00DF7FBA" w:rsidRPr="00DF7FBA" w:rsidRDefault="00DF7FBA" w:rsidP="00DA031F">
      <w:pPr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>Copycat Coding</w:t>
      </w:r>
    </w:p>
    <w:p w14:paraId="25197954" w14:textId="77777777" w:rsidR="00DF7FBA" w:rsidRPr="00DA031F" w:rsidRDefault="00DF7FBA" w:rsidP="00DA031F">
      <w:pPr>
        <w:rPr>
          <w:rFonts w:ascii="Times New Roman" w:hAnsi="Times New Roman" w:cs="Times New Roman"/>
        </w:rPr>
      </w:pPr>
    </w:p>
    <w:p w14:paraId="5D505552" w14:textId="77777777" w:rsidR="00574E00" w:rsidRDefault="00574E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 to the website </w:t>
      </w:r>
      <w:hyperlink r:id="rId6" w:history="1">
        <w:r w:rsidRPr="0082249B">
          <w:rPr>
            <w:rStyle w:val="Hyperlink"/>
            <w:rFonts w:ascii="Arial" w:hAnsi="Arial" w:cs="Arial"/>
            <w:sz w:val="22"/>
            <w:szCs w:val="22"/>
          </w:rPr>
          <w:t>http://www.htmlandcssbook.com/code-samples/chapter-02/example.html</w:t>
        </w:r>
      </w:hyperlink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</w:p>
    <w:p w14:paraId="6DE60167" w14:textId="77777777" w:rsidR="00574E00" w:rsidRDefault="00574E00">
      <w:pPr>
        <w:rPr>
          <w:rFonts w:ascii="Arial" w:hAnsi="Arial" w:cs="Arial"/>
          <w:color w:val="000000"/>
          <w:sz w:val="22"/>
          <w:szCs w:val="22"/>
        </w:rPr>
      </w:pPr>
    </w:p>
    <w:p w14:paraId="2BD0CBB9" w14:textId="77777777" w:rsidR="006D2CFE" w:rsidRPr="006D2CFE" w:rsidRDefault="00574E00" w:rsidP="00DF7FB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6D2CFE">
        <w:rPr>
          <w:rFonts w:ascii="Arial" w:hAnsi="Arial" w:cs="Arial"/>
          <w:color w:val="000000"/>
          <w:sz w:val="22"/>
          <w:szCs w:val="22"/>
        </w:rPr>
        <w:t>In your text editor, see if you can recreate this website, without looking at the code.</w:t>
      </w:r>
      <w:r w:rsidR="006D2CFE">
        <w:rPr>
          <w:rFonts w:ascii="Arial" w:hAnsi="Arial" w:cs="Arial"/>
          <w:color w:val="000000"/>
          <w:sz w:val="22"/>
          <w:szCs w:val="22"/>
        </w:rPr>
        <w:t xml:space="preserve"> Yours may not be exactly the same, but do your best!</w:t>
      </w:r>
      <w:r w:rsidR="00DF7FBA">
        <w:rPr>
          <w:rFonts w:ascii="Arial" w:hAnsi="Arial" w:cs="Arial"/>
          <w:color w:val="000000"/>
          <w:sz w:val="22"/>
          <w:szCs w:val="22"/>
        </w:rPr>
        <w:br/>
      </w:r>
    </w:p>
    <w:p w14:paraId="04244310" w14:textId="77777777" w:rsidR="006D2CFE" w:rsidRDefault="006D2CFE" w:rsidP="00DF7FB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you are finished, open the developer tools (</w:t>
      </w:r>
      <w:r w:rsidR="00D2515F">
        <w:rPr>
          <w:rFonts w:ascii="Arial" w:hAnsi="Arial" w:cs="Arial"/>
          <w:color w:val="000000"/>
          <w:sz w:val="22"/>
          <w:szCs w:val="22"/>
        </w:rPr>
        <w:t>Google Chrome: View &gt; Developer &gt; Developer Tools). Compare your responses to theirs.</w:t>
      </w:r>
    </w:p>
    <w:p w14:paraId="7E2D81E5" w14:textId="77777777" w:rsidR="00D2515F" w:rsidRDefault="00D2515F" w:rsidP="00DF7FB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tags did you use that were different from the sample?</w:t>
      </w:r>
    </w:p>
    <w:p w14:paraId="32DD1A2A" w14:textId="77777777" w:rsidR="00D2515F" w:rsidRDefault="00D2515F" w:rsidP="00DF7FB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Does your example look identical to theirs, or slightly different? How?</w:t>
      </w:r>
      <w:r w:rsidR="00DF7FBA">
        <w:rPr>
          <w:rFonts w:ascii="Arial" w:hAnsi="Arial" w:cs="Arial"/>
          <w:color w:val="000000"/>
          <w:sz w:val="22"/>
          <w:szCs w:val="22"/>
        </w:rPr>
        <w:br/>
      </w:r>
    </w:p>
    <w:p w14:paraId="67418D5B" w14:textId="77777777" w:rsidR="00DF7FBA" w:rsidRDefault="00DF7FBA" w:rsidP="00DF7FB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Bonus: If you can access another web browser, open the above website in that browser. Does it look different from the Chrome version at all? </w:t>
      </w:r>
    </w:p>
    <w:p w14:paraId="58D8BC91" w14:textId="77777777" w:rsidR="00D2515F" w:rsidRPr="00D2515F" w:rsidRDefault="00D2515F" w:rsidP="00D2515F">
      <w:pPr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sectPr w:rsidR="00D2515F" w:rsidRPr="00D2515F" w:rsidSect="002B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9C8"/>
    <w:multiLevelType w:val="multilevel"/>
    <w:tmpl w:val="E00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524BB"/>
    <w:multiLevelType w:val="hybridMultilevel"/>
    <w:tmpl w:val="8CC60C12"/>
    <w:lvl w:ilvl="0" w:tplc="51EC5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32B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68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C5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22F9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A3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8A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099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267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1B3245"/>
    <w:multiLevelType w:val="multilevel"/>
    <w:tmpl w:val="614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A535C1"/>
    <w:multiLevelType w:val="hybridMultilevel"/>
    <w:tmpl w:val="FC80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D1F39"/>
    <w:multiLevelType w:val="multilevel"/>
    <w:tmpl w:val="2C1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00"/>
    <w:rsid w:val="00010AD1"/>
    <w:rsid w:val="002B7F83"/>
    <w:rsid w:val="00574E00"/>
    <w:rsid w:val="006D2CFE"/>
    <w:rsid w:val="0078181D"/>
    <w:rsid w:val="00881BC6"/>
    <w:rsid w:val="00AD2D04"/>
    <w:rsid w:val="00D2515F"/>
    <w:rsid w:val="00D54B9A"/>
    <w:rsid w:val="00DA031F"/>
    <w:rsid w:val="00D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AF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4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tmlandcssbook.com/code-samples/chapter-02/exampl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etroit%20Labs:Users:kyleofori:JSProjects:Slides:ExPacks:DCode%20ExPack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DCode ExPack .dotx</Template>
  <TotalTime>21</TotalTime>
  <Pages>1</Pages>
  <Words>179</Words>
  <Characters>1025</Characters>
  <Application>Microsoft Macintosh Word</Application>
  <DocSecurity>0</DocSecurity>
  <Lines>8</Lines>
  <Paragraphs>2</Paragraphs>
  <ScaleCrop>false</ScaleCrop>
  <Company>Detroit Labs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Ofori</dc:creator>
  <cp:keywords/>
  <dc:description/>
  <cp:lastModifiedBy>Kyle Ofori</cp:lastModifiedBy>
  <cp:revision>2</cp:revision>
  <dcterms:created xsi:type="dcterms:W3CDTF">2016-02-01T15:47:00Z</dcterms:created>
  <dcterms:modified xsi:type="dcterms:W3CDTF">2016-02-01T16:40:00Z</dcterms:modified>
</cp:coreProperties>
</file>